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C860F2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7B3BF8F4" w14:textId="77777777" w:rsidR="007D5C22" w:rsidRPr="00950B62" w:rsidRDefault="007D5C22" w:rsidP="00D20149">
      <w:pPr>
        <w:jc w:val="center"/>
        <w:rPr>
          <w:b/>
          <w:bCs/>
          <w:sz w:val="48"/>
          <w:szCs w:val="48"/>
          <w:lang w:val="en-US"/>
        </w:rPr>
      </w:pPr>
    </w:p>
    <w:p w14:paraId="46CAAF10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68AACD8E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4FCB5E8148D64D809DAD1E80820B26B8"/>
        </w:placeholder>
      </w:sdtPr>
      <w:sdtEndPr>
        <w:rPr>
          <w:sz w:val="48"/>
          <w:szCs w:val="48"/>
        </w:rPr>
      </w:sdtEndPr>
      <w:sdtContent>
        <w:p w14:paraId="7B9CAB21" w14:textId="77777777" w:rsidR="00D20149" w:rsidRPr="00950B62" w:rsidRDefault="007B769E" w:rsidP="009A38BA">
          <w:pPr>
            <w:jc w:val="center"/>
            <w:rPr>
              <w:color w:val="808080"/>
              <w:lang w:val="en-US"/>
            </w:rPr>
          </w:pPr>
          <w:proofErr w:type="spellStart"/>
          <w:r>
            <w:rPr>
              <w:b/>
              <w:bCs/>
              <w:sz w:val="36"/>
              <w:szCs w:val="36"/>
              <w:lang w:val="en-US"/>
            </w:rPr>
            <w:t>Epyx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 xml:space="preserve"> </w:t>
          </w:r>
          <w:proofErr w:type="spellStart"/>
          <w:r>
            <w:rPr>
              <w:b/>
              <w:bCs/>
              <w:sz w:val="36"/>
              <w:szCs w:val="36"/>
              <w:lang w:val="en-US"/>
            </w:rPr>
            <w:t>FastLoad</w:t>
          </w:r>
          <w:proofErr w:type="spellEnd"/>
          <w:r>
            <w:rPr>
              <w:b/>
              <w:bCs/>
              <w:sz w:val="36"/>
              <w:szCs w:val="36"/>
              <w:lang w:val="en-US"/>
            </w:rPr>
            <w:t xml:space="preserve"> Cartridge for the C64</w:t>
          </w:r>
        </w:p>
      </w:sdtContent>
    </w:sdt>
    <w:p w14:paraId="445E1C6E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7B769E">
        <w:rPr>
          <w:sz w:val="36"/>
          <w:szCs w:val="36"/>
          <w:lang w:val="en-US"/>
        </w:rPr>
        <w:t>146</w:t>
      </w:r>
    </w:p>
    <w:p w14:paraId="69758325" w14:textId="77777777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7B769E">
        <w:rPr>
          <w:sz w:val="36"/>
          <w:szCs w:val="36"/>
          <w:lang w:val="en-US"/>
        </w:rPr>
        <w:t>0</w:t>
      </w:r>
    </w:p>
    <w:p w14:paraId="5C3524D1" w14:textId="18742CBB" w:rsidR="009A38BA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7B769E">
        <w:rPr>
          <w:sz w:val="36"/>
          <w:szCs w:val="36"/>
          <w:lang w:val="en-US"/>
        </w:rPr>
        <w:t>12.05.2020</w:t>
      </w:r>
    </w:p>
    <w:p w14:paraId="3BE4CB4A" w14:textId="3AD67536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505B783A" w14:textId="60201A37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4A9AA551" w14:textId="29C4FF80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058A9AA2" w14:textId="77777777" w:rsidR="00E25A94" w:rsidRDefault="00E25A94" w:rsidP="00D20149">
      <w:pPr>
        <w:jc w:val="center"/>
        <w:rPr>
          <w:sz w:val="36"/>
          <w:szCs w:val="36"/>
          <w:lang w:val="en-US"/>
        </w:rPr>
      </w:pPr>
    </w:p>
    <w:p w14:paraId="64FD4963" w14:textId="541F502B" w:rsidR="00E25A94" w:rsidRPr="00950B62" w:rsidRDefault="00E25A94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505353E4" wp14:editId="5F0AC28D">
            <wp:extent cx="2819400" cy="2360864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931_EpyxFastLoa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089" cy="2365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A94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69E"/>
    <w:rsid w:val="00394953"/>
    <w:rsid w:val="0070552A"/>
    <w:rsid w:val="007B769E"/>
    <w:rsid w:val="007D5C22"/>
    <w:rsid w:val="00923FE4"/>
    <w:rsid w:val="00950B62"/>
    <w:rsid w:val="009A38BA"/>
    <w:rsid w:val="00B510DA"/>
    <w:rsid w:val="00D20149"/>
    <w:rsid w:val="00D34CBC"/>
    <w:rsid w:val="00E25A94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CC2E1"/>
  <w15:chartTrackingRefBased/>
  <w15:docId w15:val="{9A4C4FC3-2C4B-48E4-A80E-92FCDF9D5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CB5E8148D64D809DAD1E80820B26B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1958890-5E9D-46AD-B3D0-21DC1C515E89}"/>
      </w:docPartPr>
      <w:docPartBody>
        <w:p w:rsidR="00790FCB" w:rsidRDefault="00790FCB">
          <w:pPr>
            <w:pStyle w:val="4FCB5E8148D64D809DAD1E80820B26B8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FCB"/>
    <w:rsid w:val="0079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4FCB5E8148D64D809DAD1E80820B26B8">
    <w:name w:val="4FCB5E8148D64D809DAD1E80820B26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2D4BE-A6E5-4C20-918E-F0F19E172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16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cover sheet</dc:title>
  <dc:subject/>
  <dc:creator>Sven Petersen</dc:creator>
  <cp:keywords>cover sheet</cp:keywords>
  <dc:description>project cover sheet</dc:description>
  <cp:lastModifiedBy>Sven Petersen</cp:lastModifiedBy>
  <cp:revision>3</cp:revision>
  <cp:lastPrinted>2020-05-12T09:26:00Z</cp:lastPrinted>
  <dcterms:created xsi:type="dcterms:W3CDTF">2020-05-12T09:23:00Z</dcterms:created>
  <dcterms:modified xsi:type="dcterms:W3CDTF">2020-06-18T10:13:00Z</dcterms:modified>
</cp:coreProperties>
</file>